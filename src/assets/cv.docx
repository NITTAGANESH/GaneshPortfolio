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09"/>
        <w:tblW w:w="1162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283"/>
        <w:gridCol w:w="7655"/>
      </w:tblGrid>
      <w:tr w:rsidR="001B2ABD" w14:paraId="5AE1460C" w14:textId="77777777" w:rsidTr="00EB6981">
        <w:trPr>
          <w:trHeight w:val="2870"/>
        </w:trPr>
        <w:tc>
          <w:tcPr>
            <w:tcW w:w="3686" w:type="dxa"/>
            <w:vAlign w:val="bottom"/>
          </w:tcPr>
          <w:p w14:paraId="552CA449" w14:textId="59319478" w:rsidR="001B2ABD" w:rsidRDefault="001B2ABD" w:rsidP="00387EF6">
            <w:pPr>
              <w:tabs>
                <w:tab w:val="left" w:pos="990"/>
              </w:tabs>
            </w:pPr>
          </w:p>
          <w:p w14:paraId="684DD58A" w14:textId="61761D7B" w:rsidR="00387EF6" w:rsidRDefault="00387EF6" w:rsidP="00387EF6">
            <w:pPr>
              <w:tabs>
                <w:tab w:val="left" w:pos="990"/>
              </w:tabs>
            </w:pPr>
          </w:p>
        </w:tc>
        <w:tc>
          <w:tcPr>
            <w:tcW w:w="283" w:type="dxa"/>
          </w:tcPr>
          <w:p w14:paraId="0D060E84" w14:textId="77777777" w:rsidR="001B2ABD" w:rsidRDefault="001B2ABD" w:rsidP="00387EF6">
            <w:pPr>
              <w:tabs>
                <w:tab w:val="left" w:pos="990"/>
              </w:tabs>
            </w:pPr>
          </w:p>
        </w:tc>
        <w:tc>
          <w:tcPr>
            <w:tcW w:w="7655" w:type="dxa"/>
            <w:vAlign w:val="bottom"/>
          </w:tcPr>
          <w:p w14:paraId="533EEC22" w14:textId="6125878C" w:rsidR="001B2ABD" w:rsidRDefault="0053493E" w:rsidP="00387EF6">
            <w:pPr>
              <w:pStyle w:val="Title"/>
            </w:pPr>
            <w:r>
              <w:t>ganesh</w:t>
            </w:r>
            <w:r w:rsidR="00387EF6">
              <w:t xml:space="preserve"> nitta</w:t>
            </w:r>
          </w:p>
          <w:p w14:paraId="353EA289" w14:textId="38A3F7E3" w:rsidR="00E420D4" w:rsidRDefault="00E420D4" w:rsidP="00E420D4">
            <w:pPr>
              <w:rPr>
                <w:b/>
                <w:bCs/>
                <w:sz w:val="40"/>
                <w:szCs w:val="40"/>
              </w:rPr>
            </w:pPr>
            <w:r w:rsidRPr="00E420D4">
              <w:rPr>
                <w:b/>
                <w:bCs/>
                <w:sz w:val="40"/>
                <w:szCs w:val="40"/>
              </w:rPr>
              <w:t>Computer science and Engineering</w:t>
            </w:r>
          </w:p>
          <w:p w14:paraId="710125C8" w14:textId="77777777" w:rsidR="00503206" w:rsidRDefault="00503206" w:rsidP="00E420D4">
            <w:pPr>
              <w:rPr>
                <w:b/>
                <w:bCs/>
                <w:sz w:val="40"/>
                <w:szCs w:val="40"/>
              </w:rPr>
            </w:pPr>
          </w:p>
          <w:p w14:paraId="7D804131" w14:textId="3C51FD8C" w:rsidR="00503206" w:rsidRPr="00261505" w:rsidRDefault="00503206" w:rsidP="00503206">
            <w:pPr>
              <w:spacing w:line="275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Email: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N</w:t>
            </w:r>
            <w:r w:rsidRPr="00A860D2">
              <w:rPr>
                <w:rFonts w:ascii="Calibri" w:eastAsia="Calibri" w:hAnsi="Calibri" w:cs="Calibri"/>
                <w:bCs/>
                <w:color w:val="000000"/>
                <w:sz w:val="24"/>
              </w:rPr>
              <w:t>ittaganeshkumar</w:t>
            </w: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1998</w:t>
            </w:r>
            <w:r w:rsidRPr="00A860D2">
              <w:rPr>
                <w:rFonts w:ascii="Calibri" w:eastAsia="Calibri" w:hAnsi="Calibri" w:cs="Calibri"/>
                <w:bCs/>
                <w:color w:val="000000"/>
                <w:sz w:val="24"/>
              </w:rPr>
              <w:t>@gmail.c</w:t>
            </w: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o</w:t>
            </w:r>
            <w:r w:rsidRPr="00A860D2">
              <w:rPr>
                <w:rFonts w:ascii="Calibri" w:eastAsia="Calibri" w:hAnsi="Calibri" w:cs="Calibri"/>
                <w:bCs/>
                <w:color w:val="000000"/>
                <w:sz w:val="24"/>
              </w:rPr>
              <w:t>m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</w:t>
            </w:r>
          </w:p>
          <w:p w14:paraId="522F5943" w14:textId="6D44EDA0" w:rsidR="00503206" w:rsidRPr="00503206" w:rsidRDefault="00503206" w:rsidP="00503206">
            <w:pPr>
              <w:spacing w:line="275" w:lineRule="auto"/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PH: </w:t>
            </w:r>
            <w:r w:rsidRPr="00A860D2">
              <w:rPr>
                <w:rFonts w:ascii="Calibri" w:eastAsia="Calibri" w:hAnsi="Calibri" w:cs="Calibri"/>
                <w:bCs/>
                <w:color w:val="000000"/>
                <w:sz w:val="24"/>
              </w:rPr>
              <w:t>+91 8074800538</w:t>
            </w:r>
          </w:p>
          <w:p w14:paraId="7F845B55" w14:textId="77777777" w:rsidR="00387EF6" w:rsidRDefault="00387EF6" w:rsidP="00387EF6"/>
          <w:p w14:paraId="6B0C8899" w14:textId="765F7CA3" w:rsidR="00387EF6" w:rsidRPr="00387EF6" w:rsidRDefault="00387EF6" w:rsidP="00387EF6"/>
        </w:tc>
      </w:tr>
      <w:tr w:rsidR="001B2ABD" w:rsidRPr="001D4742" w14:paraId="4756FE9A" w14:textId="77777777" w:rsidTr="00EB6981">
        <w:trPr>
          <w:trHeight w:val="6187"/>
        </w:trPr>
        <w:tc>
          <w:tcPr>
            <w:tcW w:w="3686" w:type="dxa"/>
          </w:tcPr>
          <w:p w14:paraId="0F492CEE" w14:textId="319B2A81" w:rsidR="001B2ABD" w:rsidRPr="00AC3F1C" w:rsidRDefault="0053493E" w:rsidP="008153B9">
            <w:pPr>
              <w:pStyle w:val="Heading2"/>
              <w:jc w:val="center"/>
              <w:rPr>
                <w:rFonts w:ascii="Calibri" w:hAnsi="Calibri" w:cs="Calibri"/>
                <w:color w:val="0070C0"/>
                <w:sz w:val="28"/>
                <w:szCs w:val="28"/>
              </w:rPr>
            </w:pPr>
            <w:r w:rsidRPr="00AC3F1C">
              <w:rPr>
                <w:rFonts w:ascii="Calibri" w:hAnsi="Calibri" w:cs="Calibri"/>
                <w:color w:val="0070C0"/>
                <w:sz w:val="28"/>
                <w:szCs w:val="28"/>
              </w:rPr>
              <w:t>Carrier Objective</w:t>
            </w:r>
          </w:p>
          <w:p w14:paraId="7553F11A" w14:textId="79B02FB9" w:rsidR="00036450" w:rsidRDefault="00E14756" w:rsidP="00387EF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258AA">
              <w:rPr>
                <w:rFonts w:ascii="Calibri" w:hAnsi="Calibri" w:cs="Calibri"/>
                <w:color w:val="000000"/>
                <w:sz w:val="24"/>
                <w:szCs w:val="24"/>
              </w:rPr>
              <w:t>Looking forward to work in an organization with a challenging position to expand and utilize my learning skills and knowledge. Possess excellent communication skills and have an eye for detail. Flexible to work in any environment as required.</w:t>
            </w:r>
          </w:p>
          <w:p w14:paraId="66B7BA74" w14:textId="77777777" w:rsidR="00805BA0" w:rsidRPr="005258AA" w:rsidRDefault="00805BA0" w:rsidP="00387EF6">
            <w:pPr>
              <w:rPr>
                <w:sz w:val="24"/>
                <w:szCs w:val="24"/>
              </w:rPr>
            </w:pPr>
          </w:p>
          <w:p w14:paraId="30557257" w14:textId="397ECE98" w:rsidR="00036450" w:rsidRPr="00AC3F1C" w:rsidRDefault="00E14756" w:rsidP="00387EF6">
            <w:pPr>
              <w:pStyle w:val="Heading2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t xml:space="preserve">                 </w:t>
            </w:r>
            <w:r w:rsidRPr="00AC3F1C">
              <w:rPr>
                <w:rFonts w:ascii="Calibri" w:hAnsi="Calibri" w:cs="Calibri"/>
                <w:color w:val="0070C0"/>
              </w:rPr>
              <w:t xml:space="preserve"> </w:t>
            </w:r>
            <w:r w:rsidRPr="00AC3F1C">
              <w:rPr>
                <w:rFonts w:ascii="Calibri" w:hAnsi="Calibri" w:cs="Calibri"/>
                <w:color w:val="0070C0"/>
                <w:sz w:val="28"/>
                <w:szCs w:val="28"/>
              </w:rPr>
              <w:t>Skills</w:t>
            </w:r>
          </w:p>
          <w:p w14:paraId="5910408E" w14:textId="3E4D6782" w:rsidR="004D3011" w:rsidRPr="00484C94" w:rsidRDefault="00E14756" w:rsidP="00387EF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4C94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Active Listening </w:t>
            </w:r>
          </w:p>
          <w:p w14:paraId="2BB2F88C" w14:textId="21259BF5" w:rsidR="00E14756" w:rsidRPr="00484C94" w:rsidRDefault="00E14756" w:rsidP="00387EF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4C94">
              <w:rPr>
                <w:rFonts w:ascii="Calibri" w:hAnsi="Calibri" w:cs="Calibri"/>
                <w:b/>
                <w:bCs/>
                <w:sz w:val="24"/>
                <w:szCs w:val="24"/>
              </w:rPr>
              <w:t>Time Management</w:t>
            </w:r>
          </w:p>
          <w:p w14:paraId="28069F9A" w14:textId="642E147A" w:rsidR="00E14756" w:rsidRPr="00484C94" w:rsidRDefault="00E14756" w:rsidP="00387EF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4C94">
              <w:rPr>
                <w:rFonts w:ascii="Calibri" w:hAnsi="Calibri" w:cs="Calibri"/>
                <w:b/>
                <w:bCs/>
                <w:sz w:val="24"/>
                <w:szCs w:val="24"/>
              </w:rPr>
              <w:t>Adaptability</w:t>
            </w:r>
          </w:p>
          <w:p w14:paraId="391883B2" w14:textId="3D4E3822" w:rsidR="00A860D2" w:rsidRPr="00A860D2" w:rsidRDefault="00A860D2" w:rsidP="00A860D2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Patience</w:t>
            </w:r>
          </w:p>
          <w:p w14:paraId="6C0013D8" w14:textId="6419AF81" w:rsidR="00A860D2" w:rsidRDefault="00A860D2" w:rsidP="00387EF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Communication</w:t>
            </w:r>
          </w:p>
          <w:p w14:paraId="5D12732B" w14:textId="2E7E87FA" w:rsidR="00A860D2" w:rsidRPr="00484C94" w:rsidRDefault="00A860D2" w:rsidP="00387EF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Problem Solving</w:t>
            </w:r>
          </w:p>
          <w:p w14:paraId="40F20ED7" w14:textId="77777777" w:rsidR="00484C94" w:rsidRPr="005258AA" w:rsidRDefault="00484C94" w:rsidP="00387EF6">
            <w:pPr>
              <w:pStyle w:val="ListParagraph"/>
              <w:rPr>
                <w:rStyle w:val="Hyperlink"/>
                <w:rFonts w:ascii="Calibri" w:hAnsi="Calibri" w:cs="Calibri"/>
                <w:color w:val="auto"/>
                <w:sz w:val="24"/>
                <w:szCs w:val="24"/>
                <w:u w:val="none"/>
              </w:rPr>
            </w:pPr>
          </w:p>
          <w:p w14:paraId="3149C0E9" w14:textId="5EB392EA" w:rsidR="00484C94" w:rsidRPr="00613F4E" w:rsidRDefault="00484C94" w:rsidP="00613F4E">
            <w:pPr>
              <w:pStyle w:val="Heading2"/>
              <w:jc w:val="center"/>
              <w:rPr>
                <w:rFonts w:ascii="Calibri" w:hAnsi="Calibri" w:cs="Calibri"/>
                <w:color w:val="0070C0"/>
                <w:sz w:val="28"/>
                <w:szCs w:val="28"/>
              </w:rPr>
            </w:pPr>
            <w:r w:rsidRPr="00AC3F1C">
              <w:rPr>
                <w:rFonts w:ascii="Calibri" w:hAnsi="Calibri" w:cs="Calibri"/>
                <w:color w:val="0070C0"/>
                <w:sz w:val="28"/>
                <w:szCs w:val="28"/>
              </w:rPr>
              <w:t>HOBBIES AND INTERESTS</w:t>
            </w:r>
          </w:p>
          <w:p w14:paraId="1C42B3CE" w14:textId="670522B1" w:rsidR="00484C94" w:rsidRPr="00484C94" w:rsidRDefault="00484C94" w:rsidP="00387EF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b/>
                <w:color w:val="000000"/>
                <w:sz w:val="24"/>
              </w:rPr>
              <w:t>Travelling</w:t>
            </w:r>
          </w:p>
          <w:p w14:paraId="5CB05E04" w14:textId="141F3A93" w:rsidR="00484C94" w:rsidRPr="00484C94" w:rsidRDefault="00484C94" w:rsidP="00387EF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b/>
                <w:color w:val="000000"/>
                <w:sz w:val="24"/>
              </w:rPr>
              <w:t>Watching Movies</w:t>
            </w:r>
          </w:p>
          <w:p w14:paraId="5B094C1C" w14:textId="719BE1B9" w:rsidR="003D2485" w:rsidRPr="008E3E4A" w:rsidRDefault="00484C94" w:rsidP="00387EF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b/>
                <w:color w:val="000000"/>
                <w:sz w:val="24"/>
              </w:rPr>
              <w:t>Cooking</w:t>
            </w:r>
          </w:p>
          <w:p w14:paraId="17F71814" w14:textId="77777777" w:rsidR="00A860D2" w:rsidRDefault="00A860D2" w:rsidP="00387EF6">
            <w:pPr>
              <w:pStyle w:val="Heading2"/>
              <w:jc w:val="center"/>
              <w:rPr>
                <w:rFonts w:ascii="Calibri" w:hAnsi="Calibri" w:cs="Calibri"/>
                <w:color w:val="0070C0"/>
                <w:sz w:val="28"/>
                <w:szCs w:val="28"/>
              </w:rPr>
            </w:pPr>
          </w:p>
          <w:p w14:paraId="37AD356A" w14:textId="47335956" w:rsidR="00AC3F1C" w:rsidRPr="00387EF6" w:rsidRDefault="00387EF6" w:rsidP="00387EF6">
            <w:pPr>
              <w:pStyle w:val="Heading2"/>
              <w:jc w:val="center"/>
              <w:rPr>
                <w:rFonts w:ascii="Calibri" w:hAnsi="Calibri" w:cs="Calibri"/>
                <w:color w:val="0070C0"/>
                <w:sz w:val="28"/>
                <w:szCs w:val="28"/>
              </w:rPr>
            </w:pPr>
            <w:r w:rsidRPr="00387EF6">
              <w:rPr>
                <w:rFonts w:ascii="Calibri" w:hAnsi="Calibri" w:cs="Calibri"/>
                <w:color w:val="0070C0"/>
                <w:sz w:val="28"/>
                <w:szCs w:val="28"/>
              </w:rPr>
              <w:t>languages Know</w:t>
            </w:r>
          </w:p>
          <w:p w14:paraId="6BD7579D" w14:textId="045B413E" w:rsidR="00A860D2" w:rsidRPr="00A860D2" w:rsidRDefault="00387EF6" w:rsidP="00A860D2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374151"/>
                <w:sz w:val="24"/>
                <w:szCs w:val="24"/>
                <w:shd w:val="clear" w:color="auto" w:fill="F7F7F8"/>
              </w:rPr>
            </w:pPr>
            <w:r w:rsidRPr="00A860D2">
              <w:rPr>
                <w:rFonts w:ascii="Calibri" w:hAnsi="Calibri" w:cs="Calibri"/>
                <w:b/>
                <w:bCs/>
                <w:color w:val="374151"/>
                <w:sz w:val="24"/>
                <w:szCs w:val="24"/>
                <w:shd w:val="clear" w:color="auto" w:fill="F7F7F8"/>
              </w:rPr>
              <w:t xml:space="preserve">Telugu </w:t>
            </w:r>
          </w:p>
          <w:p w14:paraId="70B6B24E" w14:textId="3BE2A890" w:rsidR="00A860D2" w:rsidRPr="00A860D2" w:rsidRDefault="00387EF6" w:rsidP="00A860D2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374151"/>
                <w:sz w:val="24"/>
                <w:szCs w:val="24"/>
                <w:shd w:val="clear" w:color="auto" w:fill="F7F7F8"/>
              </w:rPr>
            </w:pPr>
            <w:r w:rsidRPr="00A860D2">
              <w:rPr>
                <w:rFonts w:ascii="Calibri" w:hAnsi="Calibri" w:cs="Calibri"/>
                <w:b/>
                <w:bCs/>
                <w:color w:val="374151"/>
                <w:sz w:val="24"/>
                <w:szCs w:val="24"/>
                <w:shd w:val="clear" w:color="auto" w:fill="F7F7F8"/>
              </w:rPr>
              <w:t>Hindi</w:t>
            </w:r>
          </w:p>
          <w:p w14:paraId="4BBD8EA0" w14:textId="11D7624E" w:rsidR="005029E6" w:rsidRPr="00A860D2" w:rsidRDefault="00387EF6" w:rsidP="00A860D2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374151"/>
                <w:sz w:val="24"/>
                <w:szCs w:val="24"/>
                <w:shd w:val="clear" w:color="auto" w:fill="F7F7F8"/>
              </w:rPr>
            </w:pPr>
            <w:r w:rsidRPr="00A860D2">
              <w:rPr>
                <w:rFonts w:ascii="Calibri" w:hAnsi="Calibri" w:cs="Calibri"/>
                <w:b/>
                <w:bCs/>
                <w:color w:val="374151"/>
                <w:sz w:val="24"/>
                <w:szCs w:val="24"/>
                <w:shd w:val="clear" w:color="auto" w:fill="F7F7F8"/>
              </w:rPr>
              <w:t>English</w:t>
            </w:r>
          </w:p>
        </w:tc>
        <w:tc>
          <w:tcPr>
            <w:tcW w:w="283" w:type="dxa"/>
          </w:tcPr>
          <w:p w14:paraId="42155CA1" w14:textId="77777777" w:rsidR="001B2ABD" w:rsidRDefault="001B2ABD" w:rsidP="00387EF6">
            <w:pPr>
              <w:tabs>
                <w:tab w:val="left" w:pos="990"/>
              </w:tabs>
            </w:pPr>
          </w:p>
        </w:tc>
        <w:tc>
          <w:tcPr>
            <w:tcW w:w="7655" w:type="dxa"/>
          </w:tcPr>
          <w:sdt>
            <w:sdtPr>
              <w:id w:val="1049110328"/>
              <w:placeholder>
                <w:docPart w:val="65188B83FE47486887D28ADF83D2576C"/>
              </w:placeholder>
              <w:temporary/>
              <w:showingPlcHdr/>
              <w15:appearance w15:val="hidden"/>
            </w:sdtPr>
            <w:sdtContent>
              <w:p w14:paraId="31DA72E1" w14:textId="42BFBE6D" w:rsidR="00387EF6" w:rsidRPr="00E420D4" w:rsidRDefault="00E25A26" w:rsidP="00E420D4">
                <w:pPr>
                  <w:pStyle w:val="Heading2"/>
                  <w:spacing w:line="276" w:lineRule="auto"/>
                </w:pPr>
                <w:r w:rsidRPr="00742EBC">
                  <w:rPr>
                    <w:rFonts w:ascii="Calibri" w:hAnsi="Calibri" w:cs="Calibri"/>
                    <w:sz w:val="32"/>
                    <w:szCs w:val="32"/>
                  </w:rPr>
                  <w:t>EDUCATION</w:t>
                </w:r>
              </w:p>
            </w:sdtContent>
          </w:sdt>
          <w:p w14:paraId="011A2021" w14:textId="471EDA7F" w:rsidR="00E420D4" w:rsidRDefault="0074636C" w:rsidP="00E420D4">
            <w:pPr>
              <w:pStyle w:val="Date"/>
              <w:spacing w:line="276" w:lineRule="auto"/>
              <w:rPr>
                <w:b/>
                <w:bCs/>
                <w:sz w:val="24"/>
                <w:szCs w:val="24"/>
              </w:rPr>
            </w:pPr>
            <w:r w:rsidRPr="001E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St. Mary’s</w:t>
            </w:r>
            <w:r w:rsidR="0053493E" w:rsidRPr="001E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Engineering College</w:t>
            </w:r>
            <w:r w:rsidR="00307D72" w:rsidRPr="00307D72">
              <w:rPr>
                <w:b/>
                <w:bCs/>
              </w:rPr>
              <w:t xml:space="preserve"> </w:t>
            </w:r>
            <w:r w:rsidR="00484C94">
              <w:rPr>
                <w:b/>
                <w:bCs/>
              </w:rPr>
              <w:t xml:space="preserve"> </w:t>
            </w:r>
            <w:r w:rsidR="00307D72" w:rsidRPr="00307D72">
              <w:rPr>
                <w:b/>
                <w:bCs/>
              </w:rPr>
              <w:t xml:space="preserve">                             </w:t>
            </w:r>
            <w:r w:rsidR="00484C94">
              <w:rPr>
                <w:b/>
                <w:bCs/>
                <w:sz w:val="24"/>
                <w:szCs w:val="24"/>
              </w:rPr>
              <w:t xml:space="preserve">       </w:t>
            </w:r>
            <w:r w:rsidR="00484C94" w:rsidRPr="001E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2017-2022</w:t>
            </w:r>
            <w:r w:rsidR="00484C9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53B1248" w14:textId="296EBEF6" w:rsidR="00805BA0" w:rsidRPr="001E6C46" w:rsidRDefault="00E420D4" w:rsidP="00E420D4">
            <w:pPr>
              <w:pStyle w:val="Date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E6C46">
              <w:rPr>
                <w:rFonts w:ascii="Times New Roman" w:hAnsi="Times New Roman" w:cs="Times New Roman"/>
                <w:sz w:val="22"/>
              </w:rPr>
              <w:t>Hyderabad-</w:t>
            </w:r>
            <w:r w:rsidR="00805BA0" w:rsidRPr="001E6C46">
              <w:rPr>
                <w:rFonts w:ascii="Times New Roman" w:hAnsi="Times New Roman" w:cs="Times New Roman"/>
                <w:sz w:val="22"/>
              </w:rPr>
              <w:t>JNTUH</w:t>
            </w:r>
            <w:r w:rsidRPr="001E6C46">
              <w:rPr>
                <w:rFonts w:ascii="Times New Roman" w:hAnsi="Times New Roman" w:cs="Times New Roman"/>
                <w:sz w:val="22"/>
              </w:rPr>
              <w:t xml:space="preserve">                                                                CGPA: 6.3</w:t>
            </w:r>
            <w:r w:rsidR="008E3E4A">
              <w:rPr>
                <w:rFonts w:ascii="Times New Roman" w:hAnsi="Times New Roman" w:cs="Times New Roman"/>
                <w:sz w:val="22"/>
              </w:rPr>
              <w:t>7</w:t>
            </w:r>
          </w:p>
          <w:p w14:paraId="00C00A8F" w14:textId="2B48E57C" w:rsidR="008E14A3" w:rsidRPr="001E6C46" w:rsidRDefault="0074636C" w:rsidP="00387EF6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1E6C46">
              <w:rPr>
                <w:rFonts w:ascii="Times New Roman" w:hAnsi="Times New Roman" w:cs="Times New Roman"/>
                <w:sz w:val="22"/>
              </w:rPr>
              <w:t>B.Tech</w:t>
            </w:r>
            <w:r w:rsidR="00E420D4" w:rsidRPr="001E6C46">
              <w:rPr>
                <w:rFonts w:ascii="Times New Roman" w:hAnsi="Times New Roman" w:cs="Times New Roman"/>
                <w:sz w:val="22"/>
              </w:rPr>
              <w:t xml:space="preserve"> (Cse)</w:t>
            </w:r>
          </w:p>
          <w:p w14:paraId="1446EE09" w14:textId="77777777" w:rsidR="008E14A3" w:rsidRDefault="008E14A3" w:rsidP="00387EF6">
            <w:pPr>
              <w:spacing w:line="276" w:lineRule="auto"/>
            </w:pPr>
          </w:p>
          <w:p w14:paraId="52EB55D1" w14:textId="785D8BB9" w:rsidR="00036450" w:rsidRPr="001E6C46" w:rsidRDefault="008E14A3" w:rsidP="00387EF6">
            <w:pPr>
              <w:pStyle w:val="Date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Narayana Junior College</w:t>
            </w:r>
            <w:r w:rsidR="00307D72" w:rsidRPr="001E6C4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</w:t>
            </w:r>
            <w:r w:rsidR="00805BA0" w:rsidRPr="001E6C46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307D72" w:rsidRPr="001E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2015 – 2017</w:t>
            </w:r>
          </w:p>
          <w:p w14:paraId="4035808D" w14:textId="5BF75397" w:rsidR="0017290F" w:rsidRPr="0017290F" w:rsidRDefault="0017290F" w:rsidP="0017290F">
            <w:r w:rsidRPr="001E6C46">
              <w:rPr>
                <w:rFonts w:ascii="Times New Roman" w:hAnsi="Times New Roman" w:cs="Times New Roman"/>
                <w:sz w:val="22"/>
              </w:rPr>
              <w:t>Hyderabad, Telangana                                                           PERCENTAGE: 77%</w:t>
            </w:r>
            <w:r w:rsidRPr="001E6C46">
              <w:rPr>
                <w:rFonts w:ascii="Times New Roman" w:hAnsi="Times New Roman" w:cs="Times New Roman"/>
              </w:rPr>
              <w:t xml:space="preserve">                                                                                     </w:t>
            </w:r>
          </w:p>
          <w:p w14:paraId="1B1D7907" w14:textId="7221D679" w:rsidR="008E14A3" w:rsidRPr="001E6C46" w:rsidRDefault="00E420D4" w:rsidP="00387EF6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1E6C46">
              <w:rPr>
                <w:rFonts w:ascii="Times New Roman" w:hAnsi="Times New Roman" w:cs="Times New Roman"/>
                <w:sz w:val="22"/>
              </w:rPr>
              <w:t>Board of</w:t>
            </w:r>
            <w:r w:rsidRPr="001E6C46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1E6C46">
              <w:rPr>
                <w:rFonts w:ascii="Times New Roman" w:hAnsi="Times New Roman" w:cs="Times New Roman"/>
                <w:sz w:val="22"/>
              </w:rPr>
              <w:t>Intermediate</w:t>
            </w:r>
            <w:r w:rsidR="00805BA0" w:rsidRPr="001E6C46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1E6C46">
              <w:rPr>
                <w:rFonts w:ascii="Times New Roman" w:hAnsi="Times New Roman" w:cs="Times New Roman"/>
                <w:sz w:val="22"/>
              </w:rPr>
              <w:t xml:space="preserve">Education                                              </w:t>
            </w:r>
          </w:p>
          <w:p w14:paraId="556AA7F3" w14:textId="77777777" w:rsidR="0017290F" w:rsidRPr="0017290F" w:rsidRDefault="0017290F" w:rsidP="00387EF6">
            <w:pPr>
              <w:spacing w:line="276" w:lineRule="auto"/>
              <w:rPr>
                <w:rFonts w:ascii="Calibri" w:hAnsi="Calibri" w:cs="Calibri"/>
                <w:sz w:val="22"/>
              </w:rPr>
            </w:pPr>
          </w:p>
          <w:p w14:paraId="733D701E" w14:textId="7C98809A" w:rsidR="0017290F" w:rsidRDefault="008E14A3" w:rsidP="00387EF6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E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St.Laurle’s English Medium School</w:t>
            </w:r>
            <w:r w:rsidR="00307D72" w:rsidRPr="00805BA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             </w:t>
            </w:r>
            <w:r w:rsidR="00805BA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         </w:t>
            </w:r>
            <w:r w:rsidR="00805BA0" w:rsidRPr="001E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2014-2015</w:t>
            </w:r>
            <w:r w:rsidR="00307D72" w:rsidRPr="00805BA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    </w:t>
            </w:r>
          </w:p>
          <w:p w14:paraId="34E31781" w14:textId="0FF77AC9" w:rsidR="008E14A3" w:rsidRPr="001E6C46" w:rsidRDefault="0017290F" w:rsidP="00387E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E6C46">
              <w:rPr>
                <w:rFonts w:ascii="Times New Roman" w:hAnsi="Times New Roman" w:cs="Times New Roman"/>
                <w:sz w:val="24"/>
                <w:szCs w:val="24"/>
              </w:rPr>
              <w:t xml:space="preserve">Guntur, Andhra Pradesh                                                 </w:t>
            </w:r>
            <w:r w:rsidRPr="001E6C46">
              <w:rPr>
                <w:rFonts w:ascii="Times New Roman" w:hAnsi="Times New Roman" w:cs="Times New Roman"/>
                <w:sz w:val="22"/>
              </w:rPr>
              <w:t>CGPA:</w:t>
            </w:r>
            <w:r w:rsidR="009A1B7E" w:rsidRPr="001E6C46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1E6C46">
              <w:rPr>
                <w:rFonts w:ascii="Times New Roman" w:hAnsi="Times New Roman" w:cs="Times New Roman"/>
                <w:sz w:val="22"/>
              </w:rPr>
              <w:t>8.7</w:t>
            </w:r>
            <w:r w:rsidR="00307D72" w:rsidRPr="001E6C4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05BA0" w:rsidRPr="001E6C4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</w:p>
          <w:p w14:paraId="44DDF816" w14:textId="7B0F5BE6" w:rsidR="00AC3F1C" w:rsidRPr="001E6C46" w:rsidRDefault="008E14A3" w:rsidP="00387EF6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1E6C46">
              <w:rPr>
                <w:rFonts w:ascii="Times New Roman" w:hAnsi="Times New Roman" w:cs="Times New Roman"/>
                <w:sz w:val="22"/>
              </w:rPr>
              <w:t>SSC</w:t>
            </w:r>
            <w:r w:rsidR="00E420D4" w:rsidRPr="001E6C46">
              <w:rPr>
                <w:rFonts w:ascii="Times New Roman" w:hAnsi="Times New Roman" w:cs="Times New Roman"/>
                <w:sz w:val="22"/>
              </w:rPr>
              <w:t xml:space="preserve">-Board of Secondary Education                                                                                                                            </w:t>
            </w:r>
          </w:p>
          <w:p w14:paraId="63D4098C" w14:textId="31988A08" w:rsidR="003D2485" w:rsidRPr="00AC3F1C" w:rsidRDefault="00742EBC" w:rsidP="00387EF6">
            <w:pPr>
              <w:pStyle w:val="Heading2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Technical skills</w:t>
            </w:r>
          </w:p>
          <w:p w14:paraId="27C42D0A" w14:textId="75D3C9EE" w:rsidR="001B1C92" w:rsidRPr="003F1EA0" w:rsidRDefault="002C0296" w:rsidP="00DA574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libri" w:eastAsia="Calibri" w:hAnsi="Calibri" w:cs="Calibri"/>
                <w:sz w:val="22"/>
              </w:rPr>
            </w:pPr>
            <w:r w:rsidRPr="001E6C4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Programming Languages</w:t>
            </w:r>
            <w:r w:rsidRPr="003F1EA0">
              <w:rPr>
                <w:rFonts w:ascii="Calibri" w:eastAsia="Calibri" w:hAnsi="Calibri" w:cs="Calibri"/>
                <w:sz w:val="22"/>
              </w:rPr>
              <w:t xml:space="preserve">     </w:t>
            </w:r>
            <w:r w:rsidR="00AC3F1C" w:rsidRPr="003F1EA0">
              <w:rPr>
                <w:rFonts w:ascii="Calibri" w:eastAsia="Calibri" w:hAnsi="Calibri" w:cs="Calibri"/>
                <w:sz w:val="22"/>
              </w:rPr>
              <w:t xml:space="preserve"> :</w:t>
            </w:r>
            <w:r w:rsidRPr="003F1EA0">
              <w:rPr>
                <w:rFonts w:ascii="Calibri" w:eastAsia="Calibri" w:hAnsi="Calibri" w:cs="Calibri"/>
                <w:sz w:val="22"/>
              </w:rPr>
              <w:t xml:space="preserve"> </w:t>
            </w:r>
            <w:r w:rsidR="00AC3F1C" w:rsidRPr="001E6C46">
              <w:rPr>
                <w:rFonts w:ascii="Times New Roman" w:eastAsia="Calibri" w:hAnsi="Times New Roman" w:cs="Times New Roman"/>
                <w:sz w:val="22"/>
              </w:rPr>
              <w:t>Java,</w:t>
            </w:r>
            <w:r w:rsidRPr="001E6C46">
              <w:rPr>
                <w:rFonts w:ascii="Times New Roman" w:eastAsia="Calibri" w:hAnsi="Times New Roman" w:cs="Times New Roman"/>
                <w:sz w:val="22"/>
              </w:rPr>
              <w:t xml:space="preserve"> Python</w:t>
            </w:r>
            <w:r w:rsidR="00300176" w:rsidRPr="001E6C46">
              <w:rPr>
                <w:rFonts w:ascii="Times New Roman" w:eastAsia="Calibri" w:hAnsi="Times New Roman" w:cs="Times New Roman"/>
                <w:sz w:val="22"/>
              </w:rPr>
              <w:t>, JavaScript</w:t>
            </w:r>
          </w:p>
          <w:p w14:paraId="45E096DD" w14:textId="334F40BE" w:rsidR="002C0296" w:rsidRPr="003F1EA0" w:rsidRDefault="002C0296" w:rsidP="00DA574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libri" w:eastAsia="Calibri" w:hAnsi="Calibri" w:cs="Calibri"/>
                <w:sz w:val="22"/>
              </w:rPr>
            </w:pPr>
            <w:r w:rsidRPr="001E6C4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Web Technologies</w:t>
            </w:r>
            <w:r w:rsidRPr="00AC3F1C">
              <w:rPr>
                <w:rFonts w:ascii="Calibri" w:eastAsia="Calibri" w:hAnsi="Calibri" w:cs="Calibri"/>
                <w:sz w:val="24"/>
                <w:szCs w:val="24"/>
              </w:rPr>
              <w:t xml:space="preserve">                   </w:t>
            </w:r>
            <w:r w:rsidRPr="003F1EA0">
              <w:rPr>
                <w:rFonts w:ascii="Calibri" w:eastAsia="Calibri" w:hAnsi="Calibri" w:cs="Calibri"/>
                <w:sz w:val="22"/>
              </w:rPr>
              <w:t xml:space="preserve">: </w:t>
            </w:r>
            <w:r w:rsidRPr="001E6C46">
              <w:rPr>
                <w:rFonts w:ascii="Times New Roman" w:eastAsia="Calibri" w:hAnsi="Times New Roman" w:cs="Times New Roman"/>
                <w:sz w:val="22"/>
              </w:rPr>
              <w:t>HTML, CSS, Rest API</w:t>
            </w:r>
          </w:p>
          <w:p w14:paraId="438A5C82" w14:textId="1F4FFB19" w:rsidR="002C0296" w:rsidRPr="003F1EA0" w:rsidRDefault="002C0296" w:rsidP="00DA574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libri" w:eastAsia="Calibri" w:hAnsi="Calibri" w:cs="Calibri"/>
                <w:sz w:val="22"/>
              </w:rPr>
            </w:pPr>
            <w:r w:rsidRPr="001E6C4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Frameworks </w:t>
            </w:r>
            <w:r w:rsidRPr="001E6C4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AC3F1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F1EA0">
              <w:rPr>
                <w:rFonts w:ascii="Calibri" w:eastAsia="Calibri" w:hAnsi="Calibri" w:cs="Calibri"/>
                <w:sz w:val="22"/>
              </w:rPr>
              <w:t xml:space="preserve">                            : </w:t>
            </w:r>
            <w:r w:rsidRPr="001E6C46">
              <w:rPr>
                <w:rFonts w:ascii="Times New Roman" w:eastAsia="Calibri" w:hAnsi="Times New Roman" w:cs="Times New Roman"/>
                <w:sz w:val="22"/>
              </w:rPr>
              <w:t>Spring Boot</w:t>
            </w:r>
            <w:r w:rsidR="00BD6D63" w:rsidRPr="001E6C46">
              <w:rPr>
                <w:rFonts w:ascii="Times New Roman" w:eastAsia="Calibri" w:hAnsi="Times New Roman" w:cs="Times New Roman"/>
                <w:sz w:val="22"/>
              </w:rPr>
              <w:t>, AngularJS</w:t>
            </w:r>
          </w:p>
          <w:p w14:paraId="5BCCD077" w14:textId="58F69776" w:rsidR="002C0296" w:rsidRPr="003F1EA0" w:rsidRDefault="002C0296" w:rsidP="00DA574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libri" w:eastAsia="Calibri" w:hAnsi="Calibri" w:cs="Calibri"/>
                <w:sz w:val="22"/>
              </w:rPr>
            </w:pPr>
            <w:r w:rsidRPr="001E6C4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Database </w:t>
            </w:r>
            <w:r w:rsidRPr="00AC3F1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AC3F1C"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Pr="003F1EA0">
              <w:rPr>
                <w:rFonts w:ascii="Calibri" w:eastAsia="Calibri" w:hAnsi="Calibri" w:cs="Calibri"/>
                <w:sz w:val="22"/>
              </w:rPr>
              <w:t xml:space="preserve">                                </w:t>
            </w:r>
            <w:r w:rsidR="00654A1E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3F1EA0">
              <w:rPr>
                <w:rFonts w:ascii="Calibri" w:eastAsia="Calibri" w:hAnsi="Calibri" w:cs="Calibri"/>
                <w:sz w:val="22"/>
              </w:rPr>
              <w:t xml:space="preserve"> : </w:t>
            </w:r>
            <w:r w:rsidRPr="001E6C46">
              <w:rPr>
                <w:rFonts w:ascii="Times New Roman" w:eastAsia="Calibri" w:hAnsi="Times New Roman" w:cs="Times New Roman"/>
                <w:sz w:val="22"/>
              </w:rPr>
              <w:t>MYSQL</w:t>
            </w:r>
          </w:p>
          <w:p w14:paraId="67F68029" w14:textId="0E3360AB" w:rsidR="002C0296" w:rsidRPr="003F1EA0" w:rsidRDefault="002C0296" w:rsidP="00DA574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 w:val="22"/>
              </w:rPr>
            </w:pPr>
            <w:r w:rsidRPr="001E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   </w:t>
            </w:r>
            <w:r w:rsidRPr="001E6C46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AC3F1C">
              <w:rPr>
                <w:rFonts w:ascii="Calibri" w:hAnsi="Calibri" w:cs="Calibri"/>
                <w:sz w:val="22"/>
              </w:rPr>
              <w:t xml:space="preserve"> </w:t>
            </w:r>
            <w:r w:rsidRPr="00AC3F1C">
              <w:rPr>
                <w:rFonts w:ascii="Calibri" w:hAnsi="Calibri" w:cs="Calibri"/>
              </w:rPr>
              <w:t xml:space="preserve">   </w:t>
            </w:r>
            <w:r>
              <w:t xml:space="preserve">                                         </w:t>
            </w:r>
            <w:r w:rsidR="00AC3F1C">
              <w:t xml:space="preserve"> </w:t>
            </w:r>
            <w:r>
              <w:t xml:space="preserve">: </w:t>
            </w:r>
            <w:r w:rsidRPr="001E6C46">
              <w:rPr>
                <w:rFonts w:ascii="Times New Roman" w:hAnsi="Times New Roman" w:cs="Times New Roman"/>
                <w:sz w:val="22"/>
              </w:rPr>
              <w:t>IntelliJ</w:t>
            </w:r>
            <w:r w:rsidR="003F1EA0" w:rsidRPr="001E6C46">
              <w:rPr>
                <w:rFonts w:ascii="Times New Roman" w:hAnsi="Times New Roman" w:cs="Times New Roman"/>
                <w:sz w:val="22"/>
              </w:rPr>
              <w:t>, Visual Studio Code</w:t>
            </w:r>
            <w:r w:rsidR="00AC3F1C" w:rsidRPr="001E6C46">
              <w:rPr>
                <w:rFonts w:ascii="Times New Roman" w:hAnsi="Times New Roman" w:cs="Times New Roman"/>
                <w:sz w:val="22"/>
              </w:rPr>
              <w:t>, PyCharm</w:t>
            </w:r>
          </w:p>
          <w:p w14:paraId="74F17F6D" w14:textId="071D6835" w:rsidR="00307D72" w:rsidRPr="00AC3F1C" w:rsidRDefault="00300176" w:rsidP="00DA574D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 w:rsidRPr="001E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</w:t>
            </w:r>
            <w:r w:rsidR="00742EBC" w:rsidRPr="001E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42EB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             </w:t>
            </w:r>
            <w:r>
              <w:t xml:space="preserve">                          </w:t>
            </w:r>
            <w:r w:rsidR="00654A1E">
              <w:t xml:space="preserve"> </w:t>
            </w:r>
            <w:r>
              <w:t xml:space="preserve">: </w:t>
            </w:r>
            <w:r w:rsidRPr="001E6C46">
              <w:rPr>
                <w:rFonts w:ascii="Times New Roman" w:hAnsi="Times New Roman" w:cs="Times New Roman"/>
                <w:sz w:val="22"/>
              </w:rPr>
              <w:t xml:space="preserve">Maven, </w:t>
            </w:r>
            <w:r w:rsidR="00742EBC" w:rsidRPr="001E6C46">
              <w:rPr>
                <w:rFonts w:ascii="Times New Roman" w:hAnsi="Times New Roman" w:cs="Times New Roman"/>
                <w:sz w:val="22"/>
              </w:rPr>
              <w:t xml:space="preserve">npm, </w:t>
            </w:r>
            <w:r w:rsidRPr="001E6C46">
              <w:rPr>
                <w:rFonts w:ascii="Times New Roman" w:hAnsi="Times New Roman" w:cs="Times New Roman"/>
                <w:sz w:val="22"/>
              </w:rPr>
              <w:t>Git, GitHub, Gitlab</w:t>
            </w:r>
          </w:p>
          <w:p w14:paraId="217F9A26" w14:textId="2B75FE98" w:rsidR="00307D72" w:rsidRPr="00742EBC" w:rsidRDefault="00307D72" w:rsidP="00387EF6">
            <w:pPr>
              <w:pStyle w:val="Heading2"/>
              <w:rPr>
                <w:rFonts w:ascii="Calibri" w:hAnsi="Calibri" w:cs="Calibri"/>
                <w:sz w:val="32"/>
                <w:szCs w:val="32"/>
              </w:rPr>
            </w:pPr>
            <w:r w:rsidRPr="00742EBC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Projects</w:t>
            </w:r>
            <w:r w:rsidRPr="00742EBC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  <w:p w14:paraId="576AFB85" w14:textId="77777777" w:rsidR="00DA574D" w:rsidRPr="00DA574D" w:rsidRDefault="0017290F" w:rsidP="00DA574D">
            <w:pPr>
              <w:pStyle w:val="TableParagraph"/>
              <w:numPr>
                <w:ilvl w:val="0"/>
                <w:numId w:val="19"/>
              </w:numPr>
              <w:tabs>
                <w:tab w:val="left" w:pos="840"/>
              </w:tabs>
              <w:spacing w:before="171" w:line="271" w:lineRule="auto"/>
              <w:ind w:right="508"/>
              <w:jc w:val="both"/>
            </w:pPr>
            <w:r>
              <w:rPr>
                <w:b/>
              </w:rPr>
              <w:t>PRIVACY AND PRESEEVING OF FBI CRIME DATA ANALYSIS USING MACHING LEARNING</w:t>
            </w:r>
            <w:r w:rsidR="00A860D2">
              <w:rPr>
                <w:b/>
              </w:rPr>
              <w:t xml:space="preserve">. </w:t>
            </w:r>
          </w:p>
          <w:p w14:paraId="428ED0BE" w14:textId="4EB6D735" w:rsidR="00A860D2" w:rsidRDefault="00A860D2" w:rsidP="00DA574D">
            <w:pPr>
              <w:pStyle w:val="TableParagraph"/>
              <w:tabs>
                <w:tab w:val="left" w:pos="840"/>
              </w:tabs>
              <w:spacing w:before="171" w:line="271" w:lineRule="auto"/>
              <w:ind w:left="501" w:right="508"/>
              <w:jc w:val="both"/>
            </w:pPr>
            <w:r w:rsidRPr="00BD6D63">
              <w:rPr>
                <w:b/>
                <w:bCs/>
              </w:rPr>
              <w:t xml:space="preserve">Programming </w:t>
            </w:r>
            <w:r w:rsidR="00DA574D" w:rsidRPr="00BD6D63">
              <w:rPr>
                <w:b/>
                <w:bCs/>
              </w:rPr>
              <w:t>language</w:t>
            </w:r>
            <w:r w:rsidR="00DA574D">
              <w:t>: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 w:rsidR="0017290F">
              <w:t>, Html, CSS, JavaScript</w:t>
            </w:r>
          </w:p>
          <w:p w14:paraId="7BEAEE8C" w14:textId="34513C0D" w:rsidR="00A860D2" w:rsidRDefault="00DA574D" w:rsidP="00DA574D">
            <w:pPr>
              <w:pStyle w:val="TableParagraph"/>
              <w:tabs>
                <w:tab w:val="left" w:pos="840"/>
              </w:tabs>
              <w:spacing w:before="171" w:line="271" w:lineRule="auto"/>
              <w:ind w:right="508"/>
              <w:jc w:val="both"/>
            </w:pPr>
            <w:r>
              <w:t xml:space="preserve">       </w:t>
            </w:r>
            <w:r w:rsidR="00A860D2" w:rsidRPr="00BD6D63">
              <w:rPr>
                <w:b/>
                <w:bCs/>
              </w:rPr>
              <w:t xml:space="preserve">Data </w:t>
            </w:r>
            <w:r w:rsidRPr="00BD6D63">
              <w:rPr>
                <w:b/>
                <w:bCs/>
              </w:rPr>
              <w:t>base</w:t>
            </w:r>
            <w:r>
              <w:t>:</w:t>
            </w:r>
            <w:r w:rsidR="00A860D2">
              <w:t xml:space="preserve"> </w:t>
            </w:r>
            <w:r w:rsidR="00476C08">
              <w:t>MySQL</w:t>
            </w:r>
            <w:r w:rsidR="00A860D2">
              <w:t>.</w:t>
            </w:r>
          </w:p>
          <w:p w14:paraId="7ECE75C7" w14:textId="279606E8" w:rsidR="00A860D2" w:rsidRDefault="00DA574D" w:rsidP="00DA574D">
            <w:pPr>
              <w:pStyle w:val="TableParagraph"/>
              <w:spacing w:before="4"/>
              <w:jc w:val="both"/>
            </w:pPr>
            <w:r>
              <w:t xml:space="preserve">       </w:t>
            </w:r>
            <w:r w:rsidRPr="00BD6D63">
              <w:rPr>
                <w:b/>
                <w:bCs/>
              </w:rPr>
              <w:t>Duration</w:t>
            </w:r>
            <w:r>
              <w:t>:</w:t>
            </w:r>
            <w:r w:rsidR="00A860D2">
              <w:t xml:space="preserve"> 3 months (May 2021-july 2021)</w:t>
            </w:r>
          </w:p>
          <w:p w14:paraId="37FCB9FC" w14:textId="5F5FA795" w:rsidR="00476C08" w:rsidRDefault="00DA574D" w:rsidP="00DA574D">
            <w:pPr>
              <w:pStyle w:val="TableParagraph"/>
              <w:spacing w:before="38" w:line="276" w:lineRule="auto"/>
              <w:ind w:right="17"/>
              <w:jc w:val="both"/>
            </w:pPr>
            <w:r>
              <w:t xml:space="preserve">       </w:t>
            </w:r>
            <w:r w:rsidR="00A860D2" w:rsidRPr="00BD6D63">
              <w:rPr>
                <w:b/>
                <w:bCs/>
              </w:rPr>
              <w:t>Description</w:t>
            </w:r>
            <w:r w:rsidR="00A860D2">
              <w:t xml:space="preserve">: In this project, we </w:t>
            </w:r>
            <w:r w:rsidR="00476C08">
              <w:t>analyze the pattern of occurrence of a</w:t>
            </w:r>
          </w:p>
          <w:p w14:paraId="2776F332" w14:textId="6AC6A3E0" w:rsidR="00476C08" w:rsidRDefault="00DA574D" w:rsidP="00DA574D">
            <w:pPr>
              <w:pStyle w:val="TableParagraph"/>
              <w:spacing w:before="38" w:line="276" w:lineRule="auto"/>
              <w:ind w:right="17"/>
              <w:jc w:val="both"/>
            </w:pPr>
            <w:r>
              <w:t xml:space="preserve">       </w:t>
            </w:r>
            <w:r w:rsidR="00476C08">
              <w:t>Crime based on</w:t>
            </w:r>
            <w:r w:rsidR="00A860D2">
              <w:t xml:space="preserve"> the</w:t>
            </w:r>
            <w:r w:rsidR="00476C08">
              <w:t xml:space="preserve"> reports of previous activities and can find</w:t>
            </w:r>
            <w:r>
              <w:t xml:space="preserve"> hotspots</w:t>
            </w:r>
          </w:p>
          <w:p w14:paraId="6AD7AA3C" w14:textId="77777777" w:rsidR="00DA574D" w:rsidRDefault="00DA574D" w:rsidP="00DA574D">
            <w:pPr>
              <w:pStyle w:val="TableParagraph"/>
              <w:spacing w:before="38" w:line="276" w:lineRule="auto"/>
              <w:ind w:right="17"/>
              <w:jc w:val="both"/>
            </w:pPr>
            <w:r>
              <w:t xml:space="preserve">       </w:t>
            </w:r>
            <w:r w:rsidR="00476C08">
              <w:t>based on time. By using Techniques like “Decision Tree”,</w:t>
            </w:r>
          </w:p>
          <w:p w14:paraId="51895C7C" w14:textId="562EF1B0" w:rsidR="00A860D2" w:rsidRDefault="00DA574D" w:rsidP="00DA574D">
            <w:pPr>
              <w:pStyle w:val="TableParagraph"/>
              <w:spacing w:before="38" w:line="276" w:lineRule="auto"/>
              <w:ind w:right="17"/>
              <w:jc w:val="both"/>
            </w:pPr>
            <w:r>
              <w:t xml:space="preserve">      </w:t>
            </w:r>
            <w:r w:rsidR="00476C08">
              <w:t xml:space="preserve">“K-Nearest </w:t>
            </w:r>
            <w:r>
              <w:t>Neighbors” used</w:t>
            </w:r>
            <w:r w:rsidR="00476C08">
              <w:t xml:space="preserve"> to identify the </w:t>
            </w:r>
            <w:r>
              <w:t xml:space="preserve">criminal activities </w:t>
            </w:r>
            <w:r w:rsidR="00A860D2">
              <w:t>cyber</w:t>
            </w:r>
          </w:p>
          <w:p w14:paraId="6F9F6FD2" w14:textId="77777777" w:rsidR="00DA574D" w:rsidRDefault="00DA574D" w:rsidP="00DA574D">
            <w:pPr>
              <w:pStyle w:val="TableParagraph"/>
              <w:spacing w:before="38" w:line="276" w:lineRule="auto"/>
              <w:ind w:right="17"/>
              <w:jc w:val="both"/>
            </w:pPr>
          </w:p>
          <w:p w14:paraId="00BDFCC5" w14:textId="77777777" w:rsidR="00F736CF" w:rsidRDefault="00F736CF" w:rsidP="00F736CF">
            <w:pPr>
              <w:pStyle w:val="TableParagraph"/>
              <w:tabs>
                <w:tab w:val="left" w:pos="840"/>
              </w:tabs>
              <w:spacing w:before="171" w:line="271" w:lineRule="auto"/>
              <w:ind w:left="501" w:right="508"/>
              <w:jc w:val="both"/>
              <w:rPr>
                <w:b/>
              </w:rPr>
            </w:pPr>
          </w:p>
          <w:p w14:paraId="541CE90E" w14:textId="4CC37074" w:rsidR="00DA574D" w:rsidRPr="00DA574D" w:rsidRDefault="00236262" w:rsidP="00F736CF">
            <w:pPr>
              <w:pStyle w:val="TableParagraph"/>
              <w:numPr>
                <w:ilvl w:val="0"/>
                <w:numId w:val="19"/>
              </w:numPr>
              <w:tabs>
                <w:tab w:val="left" w:pos="840"/>
              </w:tabs>
              <w:spacing w:before="171" w:line="271" w:lineRule="auto"/>
              <w:ind w:right="508"/>
              <w:jc w:val="both"/>
            </w:pPr>
            <w:r>
              <w:rPr>
                <w:b/>
              </w:rPr>
              <w:t xml:space="preserve">FULL STACK: </w:t>
            </w:r>
            <w:r w:rsidR="00DA574D">
              <w:rPr>
                <w:b/>
              </w:rPr>
              <w:t>E-COMMERCE WEBSITE</w:t>
            </w:r>
          </w:p>
          <w:p w14:paraId="3C164B18" w14:textId="77777777" w:rsidR="00DA574D" w:rsidRDefault="00DA574D" w:rsidP="00DA574D">
            <w:pPr>
              <w:pStyle w:val="TableParagraph"/>
              <w:spacing w:before="38" w:line="276" w:lineRule="auto"/>
              <w:ind w:left="501" w:right="17"/>
              <w:jc w:val="both"/>
            </w:pPr>
          </w:p>
          <w:p w14:paraId="170E03A4" w14:textId="0C9A25CA" w:rsidR="00DA574D" w:rsidRDefault="00DA574D" w:rsidP="00DA574D">
            <w:pPr>
              <w:pStyle w:val="TableParagraph"/>
              <w:spacing w:before="38" w:line="276" w:lineRule="auto"/>
              <w:ind w:left="501" w:right="17"/>
              <w:jc w:val="both"/>
            </w:pPr>
            <w:r w:rsidRPr="00BD6D63">
              <w:rPr>
                <w:b/>
                <w:bCs/>
              </w:rPr>
              <w:t>Programming language</w:t>
            </w:r>
            <w:r>
              <w:t>: Java</w:t>
            </w:r>
            <w:r w:rsidR="00BD6D63">
              <w:t>, TypeScript.</w:t>
            </w:r>
          </w:p>
          <w:p w14:paraId="27EC2EDB" w14:textId="0ED6621C" w:rsidR="00BD6D63" w:rsidRDefault="00BD6D63" w:rsidP="00DA574D">
            <w:pPr>
              <w:pStyle w:val="TableParagraph"/>
              <w:spacing w:before="38" w:line="276" w:lineRule="auto"/>
              <w:ind w:left="501" w:right="17"/>
              <w:jc w:val="both"/>
            </w:pPr>
            <w:r w:rsidRPr="00BD6D63">
              <w:rPr>
                <w:b/>
                <w:bCs/>
              </w:rPr>
              <w:t>Framework</w:t>
            </w:r>
            <w:r>
              <w:t>: Spring Boot, AngularJS.</w:t>
            </w:r>
          </w:p>
          <w:p w14:paraId="33D66B04" w14:textId="37429DF0" w:rsidR="00F736CF" w:rsidRDefault="00F736CF" w:rsidP="00DA574D">
            <w:pPr>
              <w:pStyle w:val="TableParagraph"/>
              <w:spacing w:before="38" w:line="276" w:lineRule="auto"/>
              <w:ind w:left="501" w:right="17"/>
              <w:jc w:val="both"/>
            </w:pPr>
            <w:r>
              <w:rPr>
                <w:b/>
                <w:bCs/>
              </w:rPr>
              <w:t>Data Base</w:t>
            </w:r>
            <w:r w:rsidRPr="00F736CF">
              <w:t>:</w:t>
            </w:r>
            <w:r>
              <w:t xml:space="preserve"> MySQL.</w:t>
            </w:r>
          </w:p>
          <w:p w14:paraId="7B336926" w14:textId="11B1C19A" w:rsidR="00BD6D63" w:rsidRDefault="00BD6D63" w:rsidP="00DA574D">
            <w:pPr>
              <w:pStyle w:val="TableParagraph"/>
              <w:spacing w:before="38" w:line="276" w:lineRule="auto"/>
              <w:ind w:left="501" w:right="17"/>
              <w:jc w:val="both"/>
            </w:pPr>
            <w:r>
              <w:rPr>
                <w:b/>
                <w:bCs/>
              </w:rPr>
              <w:t>Web</w:t>
            </w:r>
            <w:r>
              <w:t xml:space="preserve"> </w:t>
            </w:r>
            <w:r w:rsidRPr="00BD6D63">
              <w:rPr>
                <w:b/>
                <w:bCs/>
              </w:rPr>
              <w:t>Technologies</w:t>
            </w:r>
            <w:r>
              <w:t>: HTML, CSS, REST API</w:t>
            </w:r>
            <w:r w:rsidR="00F736CF">
              <w:t>.</w:t>
            </w:r>
          </w:p>
          <w:p w14:paraId="6F31B76D" w14:textId="77777777" w:rsidR="00742EBC" w:rsidRPr="001E6C46" w:rsidRDefault="00236262" w:rsidP="00742EBC">
            <w:pPr>
              <w:pStyle w:val="TableParagraph"/>
              <w:spacing w:before="38" w:line="276" w:lineRule="auto"/>
              <w:ind w:left="501" w:right="17"/>
              <w:jc w:val="both"/>
            </w:pPr>
            <w:r>
              <w:rPr>
                <w:b/>
                <w:bCs/>
              </w:rPr>
              <w:t>Description</w:t>
            </w:r>
            <w:r w:rsidRPr="00236262">
              <w:t>:</w:t>
            </w:r>
            <w:r>
              <w:t xml:space="preserve"> </w:t>
            </w:r>
            <w:r w:rsidRPr="001E6C46">
              <w:t>In this projec</w:t>
            </w:r>
            <w:r w:rsidR="003E5B18" w:rsidRPr="001E6C46">
              <w:t xml:space="preserve">t, </w:t>
            </w:r>
            <w:r w:rsidR="00742EBC" w:rsidRPr="001E6C46">
              <w:t>An Angular and Java Spring Boot E-Commerce</w:t>
            </w:r>
          </w:p>
          <w:p w14:paraId="605A7C8A" w14:textId="77777777" w:rsidR="00742EBC" w:rsidRPr="001E6C46" w:rsidRDefault="00742EBC" w:rsidP="00742EBC">
            <w:pPr>
              <w:pStyle w:val="TableParagraph"/>
              <w:spacing w:before="38" w:line="276" w:lineRule="auto"/>
              <w:ind w:left="501" w:right="17"/>
              <w:jc w:val="both"/>
            </w:pPr>
            <w:r w:rsidRPr="001E6C46">
              <w:t>Website is a robust and modern online platform designed to facilitate the</w:t>
            </w:r>
          </w:p>
          <w:p w14:paraId="2A01372D" w14:textId="77777777" w:rsidR="00742EBC" w:rsidRPr="001E6C46" w:rsidRDefault="00742EBC" w:rsidP="00742EBC">
            <w:pPr>
              <w:pStyle w:val="TableParagraph"/>
              <w:spacing w:before="38" w:line="276" w:lineRule="auto"/>
              <w:ind w:left="501" w:right="17"/>
              <w:jc w:val="both"/>
            </w:pPr>
            <w:r w:rsidRPr="001E6C46">
              <w:t xml:space="preserve">buying and selling of products and services over the internet. </w:t>
            </w:r>
          </w:p>
          <w:p w14:paraId="7A69E397" w14:textId="77777777" w:rsidR="00742EBC" w:rsidRPr="001E6C46" w:rsidRDefault="00742EBC" w:rsidP="00742EBC">
            <w:pPr>
              <w:pStyle w:val="TableParagraph"/>
              <w:spacing w:before="38" w:line="276" w:lineRule="auto"/>
              <w:ind w:left="501" w:right="17"/>
              <w:jc w:val="both"/>
            </w:pPr>
            <w:r w:rsidRPr="001E6C46">
              <w:t>This combination of front-end Angular and back-end Java Spring Boot</w:t>
            </w:r>
          </w:p>
          <w:p w14:paraId="28744940" w14:textId="65EE0832" w:rsidR="00742EBC" w:rsidRPr="001E6C46" w:rsidRDefault="00742EBC" w:rsidP="00742EBC">
            <w:pPr>
              <w:pStyle w:val="TableParagraph"/>
              <w:spacing w:before="38" w:line="276" w:lineRule="auto"/>
              <w:ind w:left="501" w:right="17"/>
              <w:jc w:val="both"/>
            </w:pPr>
            <w:r w:rsidRPr="001E6C46">
              <w:t>technologies offer a powerful and scalable solution for building a feature-rich</w:t>
            </w:r>
          </w:p>
          <w:p w14:paraId="2B39CC90" w14:textId="102AD247" w:rsidR="00236262" w:rsidRPr="001E6C46" w:rsidRDefault="00742EBC" w:rsidP="00742EBC">
            <w:pPr>
              <w:pStyle w:val="TableParagraph"/>
              <w:spacing w:before="38" w:line="276" w:lineRule="auto"/>
              <w:ind w:left="501" w:right="17"/>
              <w:jc w:val="both"/>
            </w:pPr>
            <w:r w:rsidRPr="001E6C46">
              <w:t>e-commerce website.</w:t>
            </w:r>
          </w:p>
          <w:p w14:paraId="5F922302" w14:textId="77777777" w:rsidR="001D4742" w:rsidRDefault="001D4742" w:rsidP="00742EBC">
            <w:pPr>
              <w:pStyle w:val="TableParagraph"/>
              <w:spacing w:before="38" w:line="276" w:lineRule="auto"/>
              <w:ind w:left="501" w:right="17"/>
              <w:jc w:val="both"/>
            </w:pPr>
          </w:p>
          <w:p w14:paraId="22512A4B" w14:textId="569342CA" w:rsidR="001D4742" w:rsidRPr="00067807" w:rsidRDefault="001D4742" w:rsidP="001D4742">
            <w:pPr>
              <w:pStyle w:val="Heading2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certifications</w:t>
            </w:r>
            <w:r w:rsidR="00F736CF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 xml:space="preserve"> &amp; Achivments</w:t>
            </w:r>
          </w:p>
          <w:p w14:paraId="080E50B2" w14:textId="10B6A6C5" w:rsidR="001D4742" w:rsidRPr="001E6C46" w:rsidRDefault="001D4742" w:rsidP="001D4742">
            <w:pPr>
              <w:pStyle w:val="TableParagraph"/>
              <w:numPr>
                <w:ilvl w:val="0"/>
                <w:numId w:val="20"/>
              </w:numPr>
              <w:tabs>
                <w:tab w:val="left" w:pos="839"/>
              </w:tabs>
              <w:spacing w:before="83" w:line="268" w:lineRule="auto"/>
              <w:ind w:right="727"/>
              <w:jc w:val="both"/>
            </w:pPr>
            <w:r w:rsidRPr="001E6C46">
              <w:t>Received certificate from GUVI Institute for completing MERN FULL STACK developer course.</w:t>
            </w:r>
          </w:p>
          <w:p w14:paraId="2BA62FAC" w14:textId="39012A16" w:rsidR="00307D72" w:rsidRDefault="001D4742" w:rsidP="001E6C46">
            <w:pPr>
              <w:pStyle w:val="TableParagraph"/>
              <w:numPr>
                <w:ilvl w:val="0"/>
                <w:numId w:val="20"/>
              </w:numPr>
              <w:tabs>
                <w:tab w:val="left" w:pos="839"/>
              </w:tabs>
              <w:spacing w:before="83" w:line="268" w:lineRule="auto"/>
              <w:ind w:right="727"/>
              <w:jc w:val="both"/>
            </w:pPr>
            <w:r w:rsidRPr="001E6C46">
              <w:t>Received certificate from “BRAIN O VISION SOLUTION PVT.LTD” for attending one day Technical Workshop on PYTHON PROGRAMMING</w:t>
            </w:r>
            <w:r w:rsidR="000E3359">
              <w:t>.</w:t>
            </w:r>
          </w:p>
          <w:p w14:paraId="5CB76420" w14:textId="48CE801C" w:rsidR="000E3359" w:rsidRDefault="000E3359" w:rsidP="001E6C46">
            <w:pPr>
              <w:pStyle w:val="TableParagraph"/>
              <w:numPr>
                <w:ilvl w:val="0"/>
                <w:numId w:val="20"/>
              </w:numPr>
              <w:tabs>
                <w:tab w:val="left" w:pos="839"/>
              </w:tabs>
              <w:spacing w:before="83" w:line="268" w:lineRule="auto"/>
              <w:ind w:right="727"/>
              <w:jc w:val="both"/>
            </w:pPr>
            <w:r>
              <w:t xml:space="preserve">Received certificate from “Udemy” for completion of Full Stack: Angular and Java Spring Boot E-Commerce Website  </w:t>
            </w:r>
          </w:p>
          <w:p w14:paraId="7592D3B5" w14:textId="1CD0BCFE" w:rsidR="00F736CF" w:rsidRPr="00F736CF" w:rsidRDefault="00067807" w:rsidP="00F736CF">
            <w:pPr>
              <w:pStyle w:val="Heading2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decleration</w:t>
            </w:r>
            <w:r w:rsidR="00F736CF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 xml:space="preserve"> </w:t>
            </w:r>
          </w:p>
          <w:p w14:paraId="451E3C44" w14:textId="56B6E28B" w:rsidR="00742EBC" w:rsidRPr="001E6C46" w:rsidRDefault="00742EBC" w:rsidP="00742EBC">
            <w:pPr>
              <w:spacing w:line="275" w:lineRule="auto"/>
              <w:rPr>
                <w:rFonts w:ascii="Times New Roman" w:eastAsia="Calibri" w:hAnsi="Times New Roman" w:cs="Times New Roman"/>
                <w:color w:val="000000"/>
                <w:sz w:val="22"/>
              </w:rPr>
            </w:pPr>
            <w:r w:rsidRPr="001E6C46">
              <w:rPr>
                <w:rFonts w:ascii="Times New Roman" w:eastAsia="Calibri" w:hAnsi="Times New Roman" w:cs="Times New Roman"/>
                <w:color w:val="000000"/>
                <w:sz w:val="22"/>
              </w:rPr>
              <w:t xml:space="preserve">I </w:t>
            </w:r>
            <w:r w:rsidR="00067807" w:rsidRPr="001E6C46">
              <w:rPr>
                <w:rFonts w:ascii="Times New Roman" w:eastAsia="Calibri" w:hAnsi="Times New Roman" w:cs="Times New Roman"/>
                <w:color w:val="000000"/>
                <w:sz w:val="22"/>
              </w:rPr>
              <w:t xml:space="preserve">hereby </w:t>
            </w:r>
            <w:r w:rsidRPr="001E6C46">
              <w:rPr>
                <w:rFonts w:ascii="Times New Roman" w:eastAsia="Calibri" w:hAnsi="Times New Roman" w:cs="Times New Roman"/>
                <w:color w:val="000000"/>
                <w:sz w:val="22"/>
              </w:rPr>
              <w:t xml:space="preserve">declare that all the information furnished in this document particulars is free of errors to the best of my knowledge and I hold the responsibility for the corrections of the above mentioned. </w:t>
            </w:r>
          </w:p>
          <w:p w14:paraId="2D9008F1" w14:textId="77777777" w:rsidR="00067807" w:rsidRDefault="00067807" w:rsidP="00742EBC">
            <w:pPr>
              <w:spacing w:line="275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  <w:p w14:paraId="22913998" w14:textId="79910ADB" w:rsidR="00067807" w:rsidRPr="00742EBC" w:rsidRDefault="00067807" w:rsidP="00067807">
            <w:r w:rsidRPr="00067807">
              <w:rPr>
                <w:rFonts w:ascii="Calibri" w:hAnsi="Calibri" w:cs="Calibri"/>
                <w:b/>
                <w:bCs/>
                <w:sz w:val="28"/>
                <w:szCs w:val="28"/>
              </w:rPr>
              <w:t>Place</w:t>
            </w:r>
            <w:r>
              <w:t xml:space="preserve">: </w:t>
            </w:r>
            <w:r w:rsidRPr="00067807">
              <w:rPr>
                <w:rFonts w:ascii="Calibri" w:hAnsi="Calibri" w:cs="Calibri"/>
                <w:sz w:val="24"/>
                <w:szCs w:val="24"/>
              </w:rPr>
              <w:t>Hyderabad, Telangana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             </w:t>
            </w:r>
            <w:r w:rsidR="009A1B7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67807">
              <w:rPr>
                <w:rFonts w:ascii="Calibri" w:hAnsi="Calibri" w:cs="Calibri"/>
                <w:b/>
                <w:bCs/>
                <w:sz w:val="28"/>
                <w:szCs w:val="28"/>
              </w:rPr>
              <w:t>Signature</w:t>
            </w:r>
            <w:r w:rsidRPr="00067807">
              <w:rPr>
                <w:rFonts w:ascii="Calibri" w:hAnsi="Calibri" w:cs="Calibri"/>
                <w:sz w:val="28"/>
                <w:szCs w:val="28"/>
              </w:rPr>
              <w:t>:</w:t>
            </w:r>
          </w:p>
          <w:p w14:paraId="546E326C" w14:textId="77777777" w:rsidR="00067807" w:rsidRDefault="00067807" w:rsidP="00067807"/>
          <w:p w14:paraId="6C2127BB" w14:textId="3F73B7EB" w:rsidR="00067807" w:rsidRPr="00067807" w:rsidRDefault="00067807" w:rsidP="00742EBC">
            <w:pPr>
              <w:spacing w:line="275" w:lineRule="auto"/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67807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Date:</w:t>
            </w:r>
          </w:p>
          <w:p w14:paraId="063D39A9" w14:textId="77777777" w:rsidR="00067807" w:rsidRDefault="00067807" w:rsidP="00742EBC">
            <w:pPr>
              <w:spacing w:line="275" w:lineRule="auto"/>
            </w:pPr>
          </w:p>
          <w:p w14:paraId="067B6825" w14:textId="378C9886" w:rsidR="001B1C92" w:rsidRPr="005029E6" w:rsidRDefault="001B1C92" w:rsidP="00387EF6">
            <w:pPr>
              <w:pStyle w:val="ListParagraph"/>
            </w:pPr>
          </w:p>
        </w:tc>
      </w:tr>
    </w:tbl>
    <w:p w14:paraId="6F722565" w14:textId="615882D1" w:rsidR="00687084" w:rsidRDefault="00687084" w:rsidP="003212E2">
      <w:pPr>
        <w:tabs>
          <w:tab w:val="left" w:pos="990"/>
        </w:tabs>
      </w:pPr>
    </w:p>
    <w:sectPr w:rsidR="00687084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4AE4A" w14:textId="77777777" w:rsidR="00335A76" w:rsidRDefault="00335A76" w:rsidP="000C45FF">
      <w:r>
        <w:separator/>
      </w:r>
    </w:p>
  </w:endnote>
  <w:endnote w:type="continuationSeparator" w:id="0">
    <w:p w14:paraId="2E4C0A17" w14:textId="77777777" w:rsidR="00335A76" w:rsidRDefault="00335A7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1DB9" w14:textId="77777777" w:rsidR="00335A76" w:rsidRDefault="00335A76" w:rsidP="000C45FF">
      <w:r>
        <w:separator/>
      </w:r>
    </w:p>
  </w:footnote>
  <w:footnote w:type="continuationSeparator" w:id="0">
    <w:p w14:paraId="00B79A55" w14:textId="77777777" w:rsidR="00335A76" w:rsidRDefault="00335A7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BD5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29FE85" wp14:editId="3E8E13AA">
          <wp:simplePos x="0" y="0"/>
          <wp:positionH relativeFrom="page">
            <wp:posOffset>271780</wp:posOffset>
          </wp:positionH>
          <wp:positionV relativeFrom="page">
            <wp:posOffset>253365</wp:posOffset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09842BC"/>
    <w:lvl w:ilvl="0" w:tplc="8FB0B576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color w:val="575757"/>
        <w:w w:val="99"/>
        <w:sz w:val="22"/>
        <w:szCs w:val="22"/>
        <w:lang w:val="en-US" w:eastAsia="en-US" w:bidi="ar-SA"/>
      </w:rPr>
    </w:lvl>
    <w:lvl w:ilvl="1" w:tplc="E594152C">
      <w:start w:val="1"/>
      <w:numFmt w:val="bullet"/>
      <w:lvlText w:val="•"/>
      <w:lvlJc w:val="left"/>
      <w:pPr>
        <w:ind w:left="1485" w:hanging="360"/>
      </w:pPr>
      <w:rPr>
        <w:lang w:val="en-US" w:eastAsia="en-US" w:bidi="ar-SA"/>
      </w:rPr>
    </w:lvl>
    <w:lvl w:ilvl="2" w:tplc="AC469FF6">
      <w:start w:val="1"/>
      <w:numFmt w:val="bullet"/>
      <w:lvlText w:val="•"/>
      <w:lvlJc w:val="left"/>
      <w:pPr>
        <w:ind w:left="2130" w:hanging="360"/>
      </w:pPr>
      <w:rPr>
        <w:lang w:val="en-US" w:eastAsia="en-US" w:bidi="ar-SA"/>
      </w:rPr>
    </w:lvl>
    <w:lvl w:ilvl="3" w:tplc="16C865B8">
      <w:start w:val="1"/>
      <w:numFmt w:val="bullet"/>
      <w:lvlText w:val="•"/>
      <w:lvlJc w:val="left"/>
      <w:pPr>
        <w:ind w:left="2775" w:hanging="360"/>
      </w:pPr>
      <w:rPr>
        <w:lang w:val="en-US" w:eastAsia="en-US" w:bidi="ar-SA"/>
      </w:rPr>
    </w:lvl>
    <w:lvl w:ilvl="4" w:tplc="9B8CB980">
      <w:start w:val="1"/>
      <w:numFmt w:val="bullet"/>
      <w:lvlText w:val="•"/>
      <w:lvlJc w:val="left"/>
      <w:pPr>
        <w:ind w:left="3421" w:hanging="360"/>
      </w:pPr>
      <w:rPr>
        <w:lang w:val="en-US" w:eastAsia="en-US" w:bidi="ar-SA"/>
      </w:rPr>
    </w:lvl>
    <w:lvl w:ilvl="5" w:tplc="EB1C4998">
      <w:start w:val="1"/>
      <w:numFmt w:val="bullet"/>
      <w:lvlText w:val="•"/>
      <w:lvlJc w:val="left"/>
      <w:pPr>
        <w:ind w:left="4066" w:hanging="360"/>
      </w:pPr>
      <w:rPr>
        <w:lang w:val="en-US" w:eastAsia="en-US" w:bidi="ar-SA"/>
      </w:rPr>
    </w:lvl>
    <w:lvl w:ilvl="6" w:tplc="9EDCF554">
      <w:start w:val="1"/>
      <w:numFmt w:val="bullet"/>
      <w:lvlText w:val="•"/>
      <w:lvlJc w:val="left"/>
      <w:pPr>
        <w:ind w:left="4711" w:hanging="360"/>
      </w:pPr>
      <w:rPr>
        <w:lang w:val="en-US" w:eastAsia="en-US" w:bidi="ar-SA"/>
      </w:rPr>
    </w:lvl>
    <w:lvl w:ilvl="7" w:tplc="5C88637E">
      <w:start w:val="1"/>
      <w:numFmt w:val="bullet"/>
      <w:lvlText w:val="•"/>
      <w:lvlJc w:val="left"/>
      <w:pPr>
        <w:ind w:left="5356" w:hanging="360"/>
      </w:pPr>
      <w:rPr>
        <w:lang w:val="en-US" w:eastAsia="en-US" w:bidi="ar-SA"/>
      </w:rPr>
    </w:lvl>
    <w:lvl w:ilvl="8" w:tplc="6114BA1A">
      <w:start w:val="1"/>
      <w:numFmt w:val="bullet"/>
      <w:lvlText w:val="•"/>
      <w:lvlJc w:val="left"/>
      <w:pPr>
        <w:ind w:left="6002" w:hanging="360"/>
      </w:pPr>
      <w:rPr>
        <w:lang w:val="en-US" w:eastAsia="en-US" w:bidi="ar-SA"/>
      </w:rPr>
    </w:lvl>
  </w:abstractNum>
  <w:abstractNum w:abstractNumId="1" w15:restartNumberingAfterBreak="0">
    <w:nsid w:val="00000004"/>
    <w:multiLevelType w:val="hybridMultilevel"/>
    <w:tmpl w:val="F6CC8C30"/>
    <w:lvl w:ilvl="0" w:tplc="7046ABA2">
      <w:start w:val="1"/>
      <w:numFmt w:val="bullet"/>
      <w:lvlText w:val=""/>
      <w:lvlJc w:val="left"/>
      <w:pPr>
        <w:ind w:left="861" w:hanging="339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F75E64E4">
      <w:start w:val="1"/>
      <w:numFmt w:val="bullet"/>
      <w:lvlText w:val="•"/>
      <w:lvlJc w:val="left"/>
      <w:pPr>
        <w:ind w:left="1503" w:hanging="339"/>
      </w:pPr>
      <w:rPr>
        <w:lang w:val="en-US" w:eastAsia="en-US" w:bidi="ar-SA"/>
      </w:rPr>
    </w:lvl>
    <w:lvl w:ilvl="2" w:tplc="E5A6AFEE">
      <w:start w:val="1"/>
      <w:numFmt w:val="bullet"/>
      <w:lvlText w:val="•"/>
      <w:lvlJc w:val="left"/>
      <w:pPr>
        <w:ind w:left="2146" w:hanging="339"/>
      </w:pPr>
      <w:rPr>
        <w:lang w:val="en-US" w:eastAsia="en-US" w:bidi="ar-SA"/>
      </w:rPr>
    </w:lvl>
    <w:lvl w:ilvl="3" w:tplc="E32802D6">
      <w:start w:val="1"/>
      <w:numFmt w:val="bullet"/>
      <w:lvlText w:val="•"/>
      <w:lvlJc w:val="left"/>
      <w:pPr>
        <w:ind w:left="2789" w:hanging="339"/>
      </w:pPr>
      <w:rPr>
        <w:lang w:val="en-US" w:eastAsia="en-US" w:bidi="ar-SA"/>
      </w:rPr>
    </w:lvl>
    <w:lvl w:ilvl="4" w:tplc="2AD0DDBC">
      <w:start w:val="1"/>
      <w:numFmt w:val="bullet"/>
      <w:lvlText w:val="•"/>
      <w:lvlJc w:val="left"/>
      <w:pPr>
        <w:ind w:left="3433" w:hanging="339"/>
      </w:pPr>
      <w:rPr>
        <w:lang w:val="en-US" w:eastAsia="en-US" w:bidi="ar-SA"/>
      </w:rPr>
    </w:lvl>
    <w:lvl w:ilvl="5" w:tplc="2CD2D470">
      <w:start w:val="1"/>
      <w:numFmt w:val="bullet"/>
      <w:lvlText w:val="•"/>
      <w:lvlJc w:val="left"/>
      <w:pPr>
        <w:ind w:left="4076" w:hanging="339"/>
      </w:pPr>
      <w:rPr>
        <w:lang w:val="en-US" w:eastAsia="en-US" w:bidi="ar-SA"/>
      </w:rPr>
    </w:lvl>
    <w:lvl w:ilvl="6" w:tplc="6D888918">
      <w:start w:val="1"/>
      <w:numFmt w:val="bullet"/>
      <w:lvlText w:val="•"/>
      <w:lvlJc w:val="left"/>
      <w:pPr>
        <w:ind w:left="4719" w:hanging="339"/>
      </w:pPr>
      <w:rPr>
        <w:lang w:val="en-US" w:eastAsia="en-US" w:bidi="ar-SA"/>
      </w:rPr>
    </w:lvl>
    <w:lvl w:ilvl="7" w:tplc="F17CC6FE">
      <w:start w:val="1"/>
      <w:numFmt w:val="bullet"/>
      <w:lvlText w:val="•"/>
      <w:lvlJc w:val="left"/>
      <w:pPr>
        <w:ind w:left="5362" w:hanging="339"/>
      </w:pPr>
      <w:rPr>
        <w:lang w:val="en-US" w:eastAsia="en-US" w:bidi="ar-SA"/>
      </w:rPr>
    </w:lvl>
    <w:lvl w:ilvl="8" w:tplc="70B6590A">
      <w:start w:val="1"/>
      <w:numFmt w:val="bullet"/>
      <w:lvlText w:val="•"/>
      <w:lvlJc w:val="left"/>
      <w:pPr>
        <w:ind w:left="6006" w:hanging="339"/>
      </w:pPr>
      <w:rPr>
        <w:lang w:val="en-US" w:eastAsia="en-US" w:bidi="ar-SA"/>
      </w:rPr>
    </w:lvl>
  </w:abstractNum>
  <w:abstractNum w:abstractNumId="2" w15:restartNumberingAfterBreak="0">
    <w:nsid w:val="0CEA28BE"/>
    <w:multiLevelType w:val="hybridMultilevel"/>
    <w:tmpl w:val="8A24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76755"/>
    <w:multiLevelType w:val="hybridMultilevel"/>
    <w:tmpl w:val="FBCA3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76F1B"/>
    <w:multiLevelType w:val="hybridMultilevel"/>
    <w:tmpl w:val="67E894C8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 w15:restartNumberingAfterBreak="0">
    <w:nsid w:val="1B8A3686"/>
    <w:multiLevelType w:val="hybridMultilevel"/>
    <w:tmpl w:val="E0D4A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20E36"/>
    <w:multiLevelType w:val="hybridMultilevel"/>
    <w:tmpl w:val="A0101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2153A"/>
    <w:multiLevelType w:val="hybridMultilevel"/>
    <w:tmpl w:val="233AB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B4C38"/>
    <w:multiLevelType w:val="hybridMultilevel"/>
    <w:tmpl w:val="6E529A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72F09"/>
    <w:multiLevelType w:val="hybridMultilevel"/>
    <w:tmpl w:val="42E47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01E98"/>
    <w:multiLevelType w:val="hybridMultilevel"/>
    <w:tmpl w:val="B3508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95840"/>
    <w:multiLevelType w:val="hybridMultilevel"/>
    <w:tmpl w:val="E0D4A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E3B17"/>
    <w:multiLevelType w:val="hybridMultilevel"/>
    <w:tmpl w:val="092A1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B01AB"/>
    <w:multiLevelType w:val="hybridMultilevel"/>
    <w:tmpl w:val="6F8A6A6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 w15:restartNumberingAfterBreak="0">
    <w:nsid w:val="5B2730EC"/>
    <w:multiLevelType w:val="hybridMultilevel"/>
    <w:tmpl w:val="03DEC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33C82"/>
    <w:multiLevelType w:val="hybridMultilevel"/>
    <w:tmpl w:val="0256F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73071"/>
    <w:multiLevelType w:val="hybridMultilevel"/>
    <w:tmpl w:val="390AA2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4036B"/>
    <w:multiLevelType w:val="hybridMultilevel"/>
    <w:tmpl w:val="9AD68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BC02F1"/>
    <w:multiLevelType w:val="hybridMultilevel"/>
    <w:tmpl w:val="E0D4A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2869">
    <w:abstractNumId w:val="5"/>
  </w:num>
  <w:num w:numId="2" w16cid:durableId="1125201848">
    <w:abstractNumId w:val="12"/>
  </w:num>
  <w:num w:numId="3" w16cid:durableId="1306082296">
    <w:abstractNumId w:val="15"/>
  </w:num>
  <w:num w:numId="4" w16cid:durableId="1323200863">
    <w:abstractNumId w:val="9"/>
  </w:num>
  <w:num w:numId="5" w16cid:durableId="1632244383">
    <w:abstractNumId w:val="7"/>
  </w:num>
  <w:num w:numId="6" w16cid:durableId="700252252">
    <w:abstractNumId w:val="17"/>
  </w:num>
  <w:num w:numId="7" w16cid:durableId="2040162973">
    <w:abstractNumId w:val="14"/>
  </w:num>
  <w:num w:numId="8" w16cid:durableId="1941066333">
    <w:abstractNumId w:val="3"/>
  </w:num>
  <w:num w:numId="9" w16cid:durableId="1789733574">
    <w:abstractNumId w:val="11"/>
  </w:num>
  <w:num w:numId="10" w16cid:durableId="1987124541">
    <w:abstractNumId w:val="18"/>
  </w:num>
  <w:num w:numId="11" w16cid:durableId="1176534441">
    <w:abstractNumId w:val="6"/>
  </w:num>
  <w:num w:numId="12" w16cid:durableId="744960511">
    <w:abstractNumId w:val="10"/>
  </w:num>
  <w:num w:numId="13" w16cid:durableId="1464499086">
    <w:abstractNumId w:val="13"/>
  </w:num>
  <w:num w:numId="14" w16cid:durableId="1256748977">
    <w:abstractNumId w:val="2"/>
  </w:num>
  <w:num w:numId="15" w16cid:durableId="837501279">
    <w:abstractNumId w:val="8"/>
  </w:num>
  <w:num w:numId="16" w16cid:durableId="189146857">
    <w:abstractNumId w:val="16"/>
  </w:num>
  <w:num w:numId="17" w16cid:durableId="985671567">
    <w:abstractNumId w:val="1"/>
  </w:num>
  <w:num w:numId="18" w16cid:durableId="403525553">
    <w:abstractNumId w:val="1"/>
  </w:num>
  <w:num w:numId="19" w16cid:durableId="1332879678">
    <w:abstractNumId w:val="4"/>
  </w:num>
  <w:num w:numId="20" w16cid:durableId="101164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3E"/>
    <w:rsid w:val="000360A3"/>
    <w:rsid w:val="00036450"/>
    <w:rsid w:val="00067807"/>
    <w:rsid w:val="00094499"/>
    <w:rsid w:val="000C45FF"/>
    <w:rsid w:val="000E3359"/>
    <w:rsid w:val="000E3FD1"/>
    <w:rsid w:val="00112054"/>
    <w:rsid w:val="001317D8"/>
    <w:rsid w:val="001350F9"/>
    <w:rsid w:val="001525E1"/>
    <w:rsid w:val="001643EB"/>
    <w:rsid w:val="0017290F"/>
    <w:rsid w:val="00180329"/>
    <w:rsid w:val="0019001F"/>
    <w:rsid w:val="001A1FC2"/>
    <w:rsid w:val="001A74A5"/>
    <w:rsid w:val="001B1C92"/>
    <w:rsid w:val="001B2ABD"/>
    <w:rsid w:val="001D4742"/>
    <w:rsid w:val="001E0391"/>
    <w:rsid w:val="001E1759"/>
    <w:rsid w:val="001E6C46"/>
    <w:rsid w:val="001F1ECC"/>
    <w:rsid w:val="00236262"/>
    <w:rsid w:val="002400EB"/>
    <w:rsid w:val="00256CF7"/>
    <w:rsid w:val="00261505"/>
    <w:rsid w:val="00281FD5"/>
    <w:rsid w:val="002C0296"/>
    <w:rsid w:val="00300176"/>
    <w:rsid w:val="0030481B"/>
    <w:rsid w:val="00307D72"/>
    <w:rsid w:val="003156FC"/>
    <w:rsid w:val="003212E2"/>
    <w:rsid w:val="003254B5"/>
    <w:rsid w:val="00335A76"/>
    <w:rsid w:val="0037121F"/>
    <w:rsid w:val="00387EF6"/>
    <w:rsid w:val="003910D8"/>
    <w:rsid w:val="003A6B7D"/>
    <w:rsid w:val="003B06CA"/>
    <w:rsid w:val="003B301A"/>
    <w:rsid w:val="003C7D06"/>
    <w:rsid w:val="003D2485"/>
    <w:rsid w:val="003E5B18"/>
    <w:rsid w:val="003F1EA0"/>
    <w:rsid w:val="003F3785"/>
    <w:rsid w:val="004071FC"/>
    <w:rsid w:val="00423197"/>
    <w:rsid w:val="00445947"/>
    <w:rsid w:val="00476C08"/>
    <w:rsid w:val="004813B3"/>
    <w:rsid w:val="00484C94"/>
    <w:rsid w:val="004873CF"/>
    <w:rsid w:val="00496591"/>
    <w:rsid w:val="004C63E4"/>
    <w:rsid w:val="004D3011"/>
    <w:rsid w:val="005029E6"/>
    <w:rsid w:val="00503206"/>
    <w:rsid w:val="005034DC"/>
    <w:rsid w:val="005258AA"/>
    <w:rsid w:val="005262AC"/>
    <w:rsid w:val="0053493E"/>
    <w:rsid w:val="005E39D5"/>
    <w:rsid w:val="00600670"/>
    <w:rsid w:val="00613F4E"/>
    <w:rsid w:val="0062123A"/>
    <w:rsid w:val="00625D53"/>
    <w:rsid w:val="00646E75"/>
    <w:rsid w:val="00653726"/>
    <w:rsid w:val="00654A1E"/>
    <w:rsid w:val="006771D0"/>
    <w:rsid w:val="00687084"/>
    <w:rsid w:val="006F5BDC"/>
    <w:rsid w:val="006F6D8B"/>
    <w:rsid w:val="00705601"/>
    <w:rsid w:val="00715FCB"/>
    <w:rsid w:val="00733114"/>
    <w:rsid w:val="00742EBC"/>
    <w:rsid w:val="00743101"/>
    <w:rsid w:val="0074636C"/>
    <w:rsid w:val="00764C9F"/>
    <w:rsid w:val="00766362"/>
    <w:rsid w:val="007775E1"/>
    <w:rsid w:val="007867A0"/>
    <w:rsid w:val="007927F5"/>
    <w:rsid w:val="007C3BC4"/>
    <w:rsid w:val="00802CA0"/>
    <w:rsid w:val="00805BA0"/>
    <w:rsid w:val="008153B9"/>
    <w:rsid w:val="008E14A3"/>
    <w:rsid w:val="008E3E4A"/>
    <w:rsid w:val="00904BAC"/>
    <w:rsid w:val="009260CD"/>
    <w:rsid w:val="00940A66"/>
    <w:rsid w:val="00952C25"/>
    <w:rsid w:val="00970F4D"/>
    <w:rsid w:val="009A1B7E"/>
    <w:rsid w:val="009A20F2"/>
    <w:rsid w:val="009D0B08"/>
    <w:rsid w:val="009F1F02"/>
    <w:rsid w:val="00A2118D"/>
    <w:rsid w:val="00A26416"/>
    <w:rsid w:val="00A31220"/>
    <w:rsid w:val="00A860D2"/>
    <w:rsid w:val="00AC3F1C"/>
    <w:rsid w:val="00AD0A50"/>
    <w:rsid w:val="00AD76E2"/>
    <w:rsid w:val="00B20152"/>
    <w:rsid w:val="00B359E4"/>
    <w:rsid w:val="00B57D98"/>
    <w:rsid w:val="00B70850"/>
    <w:rsid w:val="00BD47B1"/>
    <w:rsid w:val="00BD6D63"/>
    <w:rsid w:val="00C066B6"/>
    <w:rsid w:val="00C37BA1"/>
    <w:rsid w:val="00C442B2"/>
    <w:rsid w:val="00C4674C"/>
    <w:rsid w:val="00C506CF"/>
    <w:rsid w:val="00C72BED"/>
    <w:rsid w:val="00C9578B"/>
    <w:rsid w:val="00CB0055"/>
    <w:rsid w:val="00D2522B"/>
    <w:rsid w:val="00D422DE"/>
    <w:rsid w:val="00D5459D"/>
    <w:rsid w:val="00D75567"/>
    <w:rsid w:val="00DA1F4D"/>
    <w:rsid w:val="00DA574D"/>
    <w:rsid w:val="00DC3852"/>
    <w:rsid w:val="00DD172A"/>
    <w:rsid w:val="00E01EB8"/>
    <w:rsid w:val="00E14756"/>
    <w:rsid w:val="00E25A26"/>
    <w:rsid w:val="00E420D4"/>
    <w:rsid w:val="00E4381A"/>
    <w:rsid w:val="00E55D74"/>
    <w:rsid w:val="00E91C9D"/>
    <w:rsid w:val="00EB415D"/>
    <w:rsid w:val="00EB6981"/>
    <w:rsid w:val="00F60274"/>
    <w:rsid w:val="00F736CF"/>
    <w:rsid w:val="00F77FB9"/>
    <w:rsid w:val="00FB068F"/>
    <w:rsid w:val="00FD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EC60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5029E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860D2"/>
    <w:pPr>
      <w:widowControl w:val="0"/>
      <w:autoSpaceDE w:val="0"/>
      <w:autoSpaceDN w:val="0"/>
      <w:ind w:left="141"/>
    </w:pPr>
    <w:rPr>
      <w:rFonts w:ascii="Times New Roman" w:eastAsia="Times New Roman" w:hAnsi="Times New Roman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ES\AppData\Local\Microsoft\Office\16.0\DTS\en-US%7b8855C8CD-C8B2-4235-9EF5-D28B34DF1407%7d\%7bCA19B7AD-08EA-4BDF-B76D-AA1257EE534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188B83FE47486887D28ADF83D25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2E17-2A3D-4E27-8B25-CCEF5C135C77}"/>
      </w:docPartPr>
      <w:docPartBody>
        <w:p w:rsidR="009D039C" w:rsidRDefault="00000000">
          <w:pPr>
            <w:pStyle w:val="65188B83FE47486887D28ADF83D2576C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49"/>
    <w:rsid w:val="00037A0A"/>
    <w:rsid w:val="002264C7"/>
    <w:rsid w:val="00244585"/>
    <w:rsid w:val="002E4177"/>
    <w:rsid w:val="003C6907"/>
    <w:rsid w:val="004002C5"/>
    <w:rsid w:val="00437758"/>
    <w:rsid w:val="00921049"/>
    <w:rsid w:val="00945F46"/>
    <w:rsid w:val="009D039C"/>
    <w:rsid w:val="00A133E6"/>
    <w:rsid w:val="00A34648"/>
    <w:rsid w:val="00BF29F9"/>
    <w:rsid w:val="00D41F4A"/>
    <w:rsid w:val="00DA0839"/>
    <w:rsid w:val="00EA255D"/>
    <w:rsid w:val="00F02B08"/>
    <w:rsid w:val="00F9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5188B83FE47486887D28ADF83D2576C">
    <w:name w:val="65188B83FE47486887D28ADF83D2576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{CA19B7AD-08EA-4BDF-B76D-AA1257EE534E}tf00546271_win32</Template>
  <TotalTime>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2023-01-18T18:59:00Z</dcterms:created>
  <dcterms:modified xsi:type="dcterms:W3CDTF">2023-12-26T15:37:00Z</dcterms:modified>
</cp:coreProperties>
</file>